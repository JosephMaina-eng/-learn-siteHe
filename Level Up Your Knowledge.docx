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E7E83" w:rsidRPr="00DE7E83" w:rsidRDefault="00DE7E83" w:rsidP="00DE7E83">
                                  <w:pPr>
                                    <w:pStyle w:val="Title"/>
                                    <w:spacing w:after="0"/>
                                  </w:pPr>
                                  <w:r w:rsidRPr="00DE7E83">
                                    <w:t>-learn-siteHe</w:t>
                                  </w:r>
                                </w:p>
                                <w:p w:rsidR="00D077E9" w:rsidRPr="00D86945" w:rsidRDefault="00DE7E83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E7E83" w:rsidRPr="00DE7E83" w:rsidRDefault="00DE7E83" w:rsidP="00DE7E83">
                            <w:pPr>
                              <w:pStyle w:val="Title"/>
                              <w:spacing w:after="0"/>
                            </w:pPr>
                            <w:r w:rsidRPr="00DE7E83">
                              <w:t>-learn-siteHe</w:t>
                            </w:r>
                          </w:p>
                          <w:p w:rsidR="00D077E9" w:rsidRPr="00D86945" w:rsidRDefault="00DE7E83" w:rsidP="00D077E9">
                            <w:pPr>
                              <w:pStyle w:val="Title"/>
                              <w:spacing w:after="0"/>
                            </w:pPr>
                            <w:r>
                              <w:t>2025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298E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E7E83" w:rsidRPr="00DE7E83" w:rsidRDefault="00DE7E83" w:rsidP="00DE7E83">
            <w:pPr>
              <w:shd w:val="clear" w:color="auto" w:fill="0D1117"/>
              <w:spacing w:before="360" w:after="240" w:line="240" w:lineRule="auto"/>
              <w:outlineLvl w:val="0"/>
              <w:rPr>
                <w:rFonts w:ascii="Segoe UI" w:eastAsia="Times New Roman" w:hAnsi="Segoe UI" w:cs="Segoe UI"/>
                <w:bCs/>
                <w:color w:val="F0F6FC"/>
                <w:kern w:val="36"/>
                <w:sz w:val="48"/>
                <w:szCs w:val="48"/>
              </w:rPr>
            </w:pPr>
            <w:r w:rsidRPr="00DE7E83">
              <w:rPr>
                <w:rFonts w:ascii="Segoe UI" w:eastAsia="Times New Roman" w:hAnsi="Segoe UI" w:cs="Segoe UI"/>
                <w:bCs/>
                <w:color w:val="F0F6FC"/>
                <w:kern w:val="36"/>
                <w:sz w:val="48"/>
                <w:szCs w:val="48"/>
              </w:rPr>
              <w:t>Level Up Your Knowledge</w:t>
            </w:r>
          </w:p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BF0A64CFBD7458D826F688F92FD0C65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DE7E83">
                  <w:rPr>
                    <w:rStyle w:val="SubtitleChar"/>
                    <w:b w:val="0"/>
                    <w:noProof/>
                  </w:rPr>
                  <w:t>June 18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8524F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0EAACD664DD480491E2CBA7CE94194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E7E83">
                  <w:t>Jioo Jo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EFAF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E83" w:rsidRDefault="00DE7E83" w:rsidP="00DE7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E7E83">
                              <w:t>learn</w:t>
                            </w:r>
                            <w:r>
                              <w:t xml:space="preserve"> </w:t>
                            </w:r>
                            <w:r w:rsidRPr="00DE7E83">
                              <w:t>-</w:t>
                            </w:r>
                            <w:r>
                              <w:t xml:space="preserve"> </w:t>
                            </w:r>
                            <w:r w:rsidRPr="00DE7E83">
                              <w:t>site</w:t>
                            </w:r>
                            <w:r>
                              <w:t xml:space="preserve"> </w:t>
                            </w:r>
                            <w:r w:rsidRPr="00DE7E83">
                              <w:t>He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DE7E83" w:rsidRDefault="00DE7E83" w:rsidP="00DE7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hyperlink r:id="rId9" w:history="1">
                              <w:r w:rsidRPr="00DE7E83">
                                <w:rPr>
                                  <w:rStyle w:val="Hyperlink"/>
                                </w:rPr>
                                <w:t>Start Learning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25A27" id="Rectangle 3" o:spid="_x0000_s1027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LswIAAME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" fillcolor="white [3212]" stroked="f" strokeweight="2pt">
                <v:textbox>
                  <w:txbxContent>
                    <w:p w:rsidR="00DE7E83" w:rsidRDefault="00DE7E83" w:rsidP="00DE7E8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E7E83">
                        <w:t>learn</w:t>
                      </w:r>
                      <w:r>
                        <w:t xml:space="preserve"> </w:t>
                      </w:r>
                      <w:r w:rsidRPr="00DE7E83">
                        <w:t>-</w:t>
                      </w:r>
                      <w:r>
                        <w:t xml:space="preserve"> </w:t>
                      </w:r>
                      <w:r w:rsidRPr="00DE7E83">
                        <w:t>site</w:t>
                      </w:r>
                      <w:r>
                        <w:t xml:space="preserve"> </w:t>
                      </w:r>
                      <w:r w:rsidRPr="00DE7E83">
                        <w:t>He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DE7E83" w:rsidRDefault="00DE7E83" w:rsidP="00DE7E8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hyperlink r:id="rId10" w:history="1">
                        <w:r w:rsidRPr="00DE7E83">
                          <w:rPr>
                            <w:rStyle w:val="Hyperlink"/>
                          </w:rPr>
                          <w:t>Start Learning</w:t>
                        </w:r>
                      </w:hyperlink>
                    </w:p>
                  </w:txbxContent>
                </v:textbox>
                <w10:wrap anchory="page"/>
              </v:rect>
            </w:pict>
          </mc:Fallback>
        </mc:AlternateContent>
      </w:r>
      <w:r>
        <w:br w:type="page"/>
      </w:r>
    </w:p>
    <w:sectPr w:rsidR="00D077E9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2E0" w:rsidRDefault="009D62E0">
      <w:r>
        <w:separator/>
      </w:r>
    </w:p>
    <w:p w:rsidR="009D62E0" w:rsidRDefault="009D62E0"/>
  </w:endnote>
  <w:endnote w:type="continuationSeparator" w:id="0">
    <w:p w:rsidR="009D62E0" w:rsidRDefault="009D62E0">
      <w:r>
        <w:continuationSeparator/>
      </w:r>
    </w:p>
    <w:p w:rsidR="009D62E0" w:rsidRDefault="009D6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E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2E0" w:rsidRDefault="009D62E0">
      <w:r>
        <w:separator/>
      </w:r>
    </w:p>
    <w:p w:rsidR="009D62E0" w:rsidRDefault="009D62E0"/>
  </w:footnote>
  <w:footnote w:type="continuationSeparator" w:id="0">
    <w:p w:rsidR="009D62E0" w:rsidRDefault="009D62E0">
      <w:r>
        <w:continuationSeparator/>
      </w:r>
    </w:p>
    <w:p w:rsidR="009D62E0" w:rsidRDefault="009D62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99D"/>
    <w:multiLevelType w:val="hybridMultilevel"/>
    <w:tmpl w:val="290E83F6"/>
    <w:lvl w:ilvl="0" w:tplc="14486C9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211FA3"/>
    <w:multiLevelType w:val="hybridMultilevel"/>
    <w:tmpl w:val="DBFE52A2"/>
    <w:lvl w:ilvl="0" w:tplc="5C20CA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83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D62E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7E83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8A774D31-E796-4EDE-ADA5-49216C4F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DE7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E83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sephMaina-eng/-learn-site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phMaina-eng/-learn-siteH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F0A64CFBD7458D826F688F92FD0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2961-8470-4536-8CA3-7C496F68D9D5}"/>
      </w:docPartPr>
      <w:docPartBody>
        <w:p w:rsidR="00000000" w:rsidRDefault="00273A89">
          <w:pPr>
            <w:pStyle w:val="3BF0A64CFBD7458D826F688F92FD0C6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0EAACD664DD480491E2CBA7CE941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FC75-9491-48FA-8E28-5902919123BE}"/>
      </w:docPartPr>
      <w:docPartBody>
        <w:p w:rsidR="00000000" w:rsidRDefault="00273A89">
          <w:pPr>
            <w:pStyle w:val="E0EAACD664DD480491E2CBA7CE94194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89"/>
    <w:rsid w:val="002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BF0A64CFBD7458D826F688F92FD0C65">
    <w:name w:val="3BF0A64CFBD7458D826F688F92FD0C65"/>
  </w:style>
  <w:style w:type="paragraph" w:customStyle="1" w:styleId="578D4122D28842F1B25F3411E822C61A">
    <w:name w:val="578D4122D28842F1B25F3411E822C61A"/>
  </w:style>
  <w:style w:type="paragraph" w:customStyle="1" w:styleId="E0EAACD664DD480491E2CBA7CE941948">
    <w:name w:val="E0EAACD664DD480491E2CBA7CE941948"/>
  </w:style>
  <w:style w:type="paragraph" w:customStyle="1" w:styleId="DBF546BB299543E4BA308E52BF0724CB">
    <w:name w:val="DBF546BB299543E4BA308E52BF0724CB"/>
  </w:style>
  <w:style w:type="paragraph" w:customStyle="1" w:styleId="689B8789650A498B81782A772AFB0E22">
    <w:name w:val="689B8789650A498B81782A772AFB0E22"/>
  </w:style>
  <w:style w:type="paragraph" w:customStyle="1" w:styleId="12E1593849FB4F0B984145B75AAD9153">
    <w:name w:val="12E1593849FB4F0B984145B75AAD9153"/>
  </w:style>
  <w:style w:type="paragraph" w:customStyle="1" w:styleId="66073A6EC2094A75AE97445688A80EFC">
    <w:name w:val="66073A6EC2094A75AE97445688A80EFC"/>
  </w:style>
  <w:style w:type="paragraph" w:customStyle="1" w:styleId="DB7689CD88F3436389355C3B98BBC599">
    <w:name w:val="DB7689CD88F3436389355C3B98BBC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Jioo Jo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10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keywords/>
  <cp:lastModifiedBy>jose</cp:lastModifiedBy>
  <cp:revision>1</cp:revision>
  <cp:lastPrinted>2006-08-01T17:47:00Z</cp:lastPrinted>
  <dcterms:created xsi:type="dcterms:W3CDTF">2025-06-18T10:45:00Z</dcterms:created>
  <dcterms:modified xsi:type="dcterms:W3CDTF">2025-06-18T10:55:00Z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